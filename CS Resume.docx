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8B08DE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D9E088" w14:textId="77777777" w:rsidR="00692703" w:rsidRPr="00CF1A49" w:rsidRDefault="000F1AD8" w:rsidP="00913946">
            <w:pPr>
              <w:pStyle w:val="Title"/>
            </w:pPr>
            <w:r>
              <w:t>Allen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Ruiz</w:t>
            </w:r>
          </w:p>
          <w:p w14:paraId="7B876DB0" w14:textId="77777777" w:rsidR="00692703" w:rsidRPr="00CF1A49" w:rsidRDefault="000F1AD8" w:rsidP="00913946">
            <w:pPr>
              <w:pStyle w:val="ContactInfo"/>
              <w:contextualSpacing w:val="0"/>
            </w:pPr>
            <w:r>
              <w:t>6500 East Ridge Rd. Apt 25, Odessa, TX, 79762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BF5C3E0D05F4A6D801A104024AAB1A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(619)804-0840</w:t>
            </w:r>
          </w:p>
          <w:p w14:paraId="1587E032" w14:textId="77777777" w:rsidR="00692703" w:rsidRPr="00CF1A49" w:rsidRDefault="000F1AD8" w:rsidP="00913946">
            <w:pPr>
              <w:pStyle w:val="ContactInfoEmphasis"/>
              <w:contextualSpacing w:val="0"/>
            </w:pPr>
            <w:r>
              <w:t>Allen.s.ruiz1@gmail.com</w:t>
            </w:r>
            <w:r w:rsidR="00692703" w:rsidRPr="00CF1A49">
              <w:t xml:space="preserve"> </w:t>
            </w:r>
          </w:p>
        </w:tc>
      </w:tr>
      <w:tr w:rsidR="009571D8" w:rsidRPr="00CF1A49" w14:paraId="67984C1B" w14:textId="77777777" w:rsidTr="00692703">
        <w:tc>
          <w:tcPr>
            <w:tcW w:w="9360" w:type="dxa"/>
            <w:tcMar>
              <w:top w:w="432" w:type="dxa"/>
            </w:tcMar>
          </w:tcPr>
          <w:p w14:paraId="484058B7" w14:textId="77777777" w:rsidR="001755A8" w:rsidRPr="00CF1A49" w:rsidRDefault="000F1AD8" w:rsidP="00913946">
            <w:pPr>
              <w:contextualSpacing w:val="0"/>
            </w:pPr>
            <w:r>
              <w:t>U.S. Navy Veteran, with skillful attention to detail. Technical skills in Object-Oriented Programming. Ability to adapt to overcome adversity with excellent problem</w:t>
            </w:r>
            <w:r w:rsidR="009A5C87">
              <w:t>-</w:t>
            </w:r>
            <w:r>
              <w:t>solving skills.</w:t>
            </w:r>
          </w:p>
        </w:tc>
      </w:tr>
    </w:tbl>
    <w:p w14:paraId="58AC89AA" w14:textId="77777777" w:rsidR="004E01EB" w:rsidRPr="00CF1A49" w:rsidRDefault="00495FC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30A02629D1C44D58A4C3B016D0E349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A4DF5B4" w14:textId="77777777" w:rsidTr="00D66A52">
        <w:tc>
          <w:tcPr>
            <w:tcW w:w="9355" w:type="dxa"/>
          </w:tcPr>
          <w:p w14:paraId="6E2A2123" w14:textId="77777777" w:rsidR="001D0BF1" w:rsidRPr="00CF1A49" w:rsidRDefault="000F1AD8" w:rsidP="001D0BF1">
            <w:pPr>
              <w:pStyle w:val="Heading3"/>
              <w:contextualSpacing w:val="0"/>
              <w:outlineLvl w:val="2"/>
            </w:pPr>
            <w:r>
              <w:t>August 2018</w:t>
            </w:r>
            <w:r w:rsidR="001D0BF1" w:rsidRPr="00CF1A49">
              <w:t xml:space="preserve"> – </w:t>
            </w:r>
            <w:r>
              <w:t>Now</w:t>
            </w:r>
          </w:p>
          <w:p w14:paraId="61462882" w14:textId="77777777" w:rsidR="001D0BF1" w:rsidRPr="00CF1A49" w:rsidRDefault="000F1AD8" w:rsidP="001D0BF1">
            <w:pPr>
              <w:pStyle w:val="Heading2"/>
              <w:contextualSpacing w:val="0"/>
              <w:outlineLvl w:val="1"/>
            </w:pPr>
            <w:r>
              <w:t>IT Helpdesk Technician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My Community Credit Union</w:t>
            </w:r>
          </w:p>
          <w:p w14:paraId="5B8CF989" w14:textId="77777777" w:rsidR="001E3120" w:rsidRPr="00CF1A49" w:rsidRDefault="000F1AD8" w:rsidP="001D0BF1">
            <w:pPr>
              <w:contextualSpacing w:val="0"/>
            </w:pPr>
            <w:r>
              <w:t>Provide support to users by troubleshooting application issues; Installing/Uninstalling software; User Creation through Active Directory; Setting up PC’s; Reimaging PC’s; Inventory upkeep;</w:t>
            </w:r>
          </w:p>
        </w:tc>
      </w:tr>
      <w:tr w:rsidR="00F61DF9" w:rsidRPr="00CF1A49" w14:paraId="54E6E2A2" w14:textId="77777777" w:rsidTr="00F61DF9">
        <w:tc>
          <w:tcPr>
            <w:tcW w:w="9355" w:type="dxa"/>
            <w:tcMar>
              <w:top w:w="216" w:type="dxa"/>
            </w:tcMar>
          </w:tcPr>
          <w:p w14:paraId="2BD7DAAD" w14:textId="77777777" w:rsidR="00F61DF9" w:rsidRPr="00CF1A49" w:rsidRDefault="000F1AD8" w:rsidP="00F61DF9">
            <w:pPr>
              <w:pStyle w:val="Heading3"/>
              <w:contextualSpacing w:val="0"/>
              <w:outlineLvl w:val="2"/>
            </w:pPr>
            <w:r>
              <w:t>July 2016</w:t>
            </w:r>
            <w:r w:rsidR="00F61DF9" w:rsidRPr="00CF1A49">
              <w:t xml:space="preserve"> – </w:t>
            </w:r>
            <w:r>
              <w:t>August 2018</w:t>
            </w:r>
          </w:p>
          <w:p w14:paraId="12ECE1FD" w14:textId="77777777" w:rsidR="00F61DF9" w:rsidRPr="00CF1A49" w:rsidRDefault="000F1AD8" w:rsidP="00F61DF9">
            <w:pPr>
              <w:pStyle w:val="Heading2"/>
              <w:contextualSpacing w:val="0"/>
              <w:outlineLvl w:val="1"/>
            </w:pPr>
            <w:r>
              <w:t>Customer Sales Associate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Academy SPorts &amp; Outdoors</w:t>
            </w:r>
          </w:p>
          <w:p w14:paraId="24A650CC" w14:textId="77777777" w:rsidR="000F1AD8" w:rsidRDefault="000F1AD8" w:rsidP="00F61DF9">
            <w:r>
              <w:t>Customer Service; Inventory Restock; Planagram implementation</w:t>
            </w:r>
          </w:p>
          <w:p w14:paraId="1B766A31" w14:textId="77777777" w:rsidR="000F1AD8" w:rsidRDefault="000F1AD8" w:rsidP="00F61DF9"/>
          <w:p w14:paraId="28D4A99A" w14:textId="77777777" w:rsidR="000F1AD8" w:rsidRPr="00CF1A49" w:rsidRDefault="000F1AD8" w:rsidP="000F1AD8">
            <w:pPr>
              <w:pStyle w:val="Heading3"/>
              <w:contextualSpacing w:val="0"/>
              <w:outlineLvl w:val="2"/>
            </w:pPr>
            <w:r>
              <w:t>November 2014</w:t>
            </w:r>
            <w:r w:rsidRPr="00CF1A49">
              <w:t xml:space="preserve"> – </w:t>
            </w:r>
            <w:r w:rsidR="009A5C87">
              <w:t>July 2016</w:t>
            </w:r>
          </w:p>
          <w:p w14:paraId="017B3D95" w14:textId="77777777" w:rsidR="000F1AD8" w:rsidRPr="009A5C87" w:rsidRDefault="009A5C87" w:rsidP="000F1AD8">
            <w:pPr>
              <w:pStyle w:val="Heading2"/>
              <w:contextualSpacing w:val="0"/>
              <w:outlineLvl w:val="1"/>
              <w:rPr>
                <w:b w:val="0"/>
                <w:bCs/>
                <w:color w:val="595959" w:themeColor="text1" w:themeTint="A6"/>
              </w:rPr>
            </w:pPr>
            <w:r>
              <w:t>Field Service Technician</w:t>
            </w:r>
            <w:r w:rsidR="000F1AD8" w:rsidRPr="00CF1A49">
              <w:t>,</w:t>
            </w:r>
            <w:r>
              <w:t xml:space="preserve"> </w:t>
            </w:r>
            <w:r>
              <w:rPr>
                <w:b w:val="0"/>
                <w:bCs/>
                <w:color w:val="595959" w:themeColor="text1" w:themeTint="A6"/>
              </w:rPr>
              <w:t>National Oilwell Varco</w:t>
            </w:r>
          </w:p>
          <w:p w14:paraId="6FF63F4A" w14:textId="77777777" w:rsidR="000F1AD8" w:rsidRDefault="009A5C87" w:rsidP="000F1AD8">
            <w:r>
              <w:t>Provide customer support at Oilwell sites; Install/Troubleshoot sensors for drilling monitoring system; Install/Troubleshoot drilling monitoring systems;</w:t>
            </w:r>
          </w:p>
        </w:tc>
      </w:tr>
    </w:tbl>
    <w:sdt>
      <w:sdtPr>
        <w:alias w:val="Education:"/>
        <w:tag w:val="Education:"/>
        <w:id w:val="-1908763273"/>
        <w:placeholder>
          <w:docPart w:val="6445D378F7B34856AC5BD3013C2E7127"/>
        </w:placeholder>
        <w:temporary/>
        <w:showingPlcHdr/>
        <w15:appearance w15:val="hidden"/>
      </w:sdtPr>
      <w:sdtEndPr/>
      <w:sdtContent>
        <w:p w14:paraId="389143A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F87647C" w14:textId="77777777" w:rsidTr="00D66A52">
        <w:tc>
          <w:tcPr>
            <w:tcW w:w="9355" w:type="dxa"/>
          </w:tcPr>
          <w:p w14:paraId="37DE5A74" w14:textId="77777777" w:rsidR="001D0BF1" w:rsidRPr="00CF1A49" w:rsidRDefault="009A5C87" w:rsidP="001D0BF1">
            <w:pPr>
              <w:pStyle w:val="Heading3"/>
              <w:contextualSpacing w:val="0"/>
              <w:outlineLvl w:val="2"/>
            </w:pPr>
            <w:r>
              <w:t>Graduating Spring 2020</w:t>
            </w:r>
          </w:p>
          <w:p w14:paraId="6840F1B9" w14:textId="77777777" w:rsidR="001D0BF1" w:rsidRPr="00CF1A49" w:rsidRDefault="009A5C87" w:rsidP="001D0BF1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Texas Permian Basin</w:t>
            </w:r>
          </w:p>
          <w:p w14:paraId="1E864164" w14:textId="77777777" w:rsidR="007538DC" w:rsidRPr="00CF1A49" w:rsidRDefault="009A5C87" w:rsidP="007538DC">
            <w:pPr>
              <w:contextualSpacing w:val="0"/>
            </w:pPr>
            <w:r>
              <w:t>Calculus I and II; Math Reasoning; Statistics; Discrete Math; Intro to Java I and II; C Programming; Data Structures; Information Systems; Python Programming</w:t>
            </w:r>
          </w:p>
        </w:tc>
      </w:tr>
      <w:tr w:rsidR="00F61DF9" w:rsidRPr="00CF1A49" w14:paraId="2FCFABB3" w14:textId="77777777" w:rsidTr="00F61DF9">
        <w:tc>
          <w:tcPr>
            <w:tcW w:w="9355" w:type="dxa"/>
            <w:tcMar>
              <w:top w:w="216" w:type="dxa"/>
            </w:tcMar>
          </w:tcPr>
          <w:p w14:paraId="2826A3A5" w14:textId="77777777" w:rsidR="00F61DF9" w:rsidRPr="00CF1A49" w:rsidRDefault="009A5C87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2004</w:t>
            </w:r>
          </w:p>
          <w:p w14:paraId="6D60A610" w14:textId="77777777" w:rsidR="00F61DF9" w:rsidRDefault="009A5C87" w:rsidP="009A5C87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Odessa High School</w:t>
            </w:r>
          </w:p>
        </w:tc>
      </w:tr>
    </w:tbl>
    <w:sdt>
      <w:sdtPr>
        <w:alias w:val="Skills:"/>
        <w:tag w:val="Skills:"/>
        <w:id w:val="-1392877668"/>
        <w:placeholder>
          <w:docPart w:val="902458FE44CB443E9E2729B2CC4EE64E"/>
        </w:placeholder>
        <w:temporary/>
        <w:showingPlcHdr/>
        <w15:appearance w15:val="hidden"/>
      </w:sdtPr>
      <w:sdtEndPr/>
      <w:sdtContent>
        <w:p w14:paraId="4CFABD7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83A0F18" w14:textId="77777777" w:rsidTr="00CF1A49">
        <w:tc>
          <w:tcPr>
            <w:tcW w:w="4675" w:type="dxa"/>
          </w:tcPr>
          <w:p w14:paraId="4A43EE27" w14:textId="531DB3E8" w:rsidR="006267B5" w:rsidRDefault="006267B5" w:rsidP="006E1507">
            <w:pPr>
              <w:pStyle w:val="ListBullet"/>
              <w:contextualSpacing w:val="0"/>
            </w:pPr>
            <w:r>
              <w:t>Java</w:t>
            </w:r>
          </w:p>
          <w:p w14:paraId="2B14192C" w14:textId="77777777" w:rsidR="006267B5" w:rsidRDefault="006267B5" w:rsidP="006E1507">
            <w:pPr>
              <w:pStyle w:val="ListBullet"/>
              <w:contextualSpacing w:val="0"/>
            </w:pPr>
            <w:r>
              <w:t>Python</w:t>
            </w:r>
          </w:p>
          <w:p w14:paraId="3D168001" w14:textId="77777777" w:rsidR="006267B5" w:rsidRDefault="006267B5" w:rsidP="006E1507">
            <w:pPr>
              <w:pStyle w:val="ListBullet"/>
              <w:contextualSpacing w:val="0"/>
            </w:pPr>
            <w:r>
              <w:t>Javascript</w:t>
            </w:r>
          </w:p>
          <w:p w14:paraId="23398A18" w14:textId="358BC005" w:rsidR="001F4E6D" w:rsidRDefault="006267B5" w:rsidP="006E1507">
            <w:pPr>
              <w:pStyle w:val="ListBullet"/>
              <w:contextualSpacing w:val="0"/>
            </w:pPr>
            <w:r>
              <w:t>NodeJS</w:t>
            </w:r>
          </w:p>
          <w:p w14:paraId="4D525981" w14:textId="2326D94A" w:rsidR="00C50494" w:rsidRDefault="00C50494" w:rsidP="006E1507">
            <w:pPr>
              <w:pStyle w:val="ListBullet"/>
              <w:contextualSpacing w:val="0"/>
            </w:pPr>
            <w:r>
              <w:t>React</w:t>
            </w:r>
          </w:p>
          <w:p w14:paraId="246AB17E" w14:textId="278CCF77" w:rsidR="00C50494" w:rsidRDefault="00C50494" w:rsidP="006E1507">
            <w:pPr>
              <w:pStyle w:val="ListBullet"/>
              <w:contextualSpacing w:val="0"/>
            </w:pPr>
            <w:r>
              <w:t>React-Native</w:t>
            </w:r>
          </w:p>
          <w:p w14:paraId="71738B7D" w14:textId="77777777" w:rsidR="009A5C87" w:rsidRPr="006E1507" w:rsidRDefault="009A5C87" w:rsidP="006267B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78BB3344" w14:textId="77777777" w:rsidR="006267B5" w:rsidRDefault="006267B5" w:rsidP="006E1507">
            <w:pPr>
              <w:pStyle w:val="ListBullet"/>
              <w:contextualSpacing w:val="0"/>
            </w:pPr>
            <w:r>
              <w:t>Detail Oriented</w:t>
            </w:r>
          </w:p>
          <w:p w14:paraId="40AAB775" w14:textId="77777777" w:rsidR="003A0632" w:rsidRPr="006E1507" w:rsidRDefault="009A5C87" w:rsidP="006E1507">
            <w:pPr>
              <w:pStyle w:val="ListBullet"/>
              <w:contextualSpacing w:val="0"/>
            </w:pPr>
            <w:r>
              <w:t>Communication</w:t>
            </w:r>
          </w:p>
          <w:p w14:paraId="704CD1CD" w14:textId="77777777" w:rsidR="001E3120" w:rsidRPr="006E1507" w:rsidRDefault="009A5C87" w:rsidP="006E1507">
            <w:pPr>
              <w:pStyle w:val="ListBullet"/>
              <w:contextualSpacing w:val="0"/>
            </w:pPr>
            <w:r>
              <w:t>Time Management</w:t>
            </w:r>
          </w:p>
          <w:p w14:paraId="4E199E8E" w14:textId="77777777" w:rsidR="001E3120" w:rsidRDefault="009A5C87" w:rsidP="006E1507">
            <w:pPr>
              <w:pStyle w:val="ListBullet"/>
              <w:contextualSpacing w:val="0"/>
            </w:pPr>
            <w:r>
              <w:t>Analysis</w:t>
            </w:r>
          </w:p>
          <w:p w14:paraId="47E49BCE" w14:textId="77777777" w:rsidR="006267B5" w:rsidRPr="006E1507" w:rsidRDefault="006267B5" w:rsidP="006E1507">
            <w:pPr>
              <w:pStyle w:val="ListBullet"/>
              <w:contextualSpacing w:val="0"/>
            </w:pPr>
            <w:r>
              <w:t>Teamwork &amp; Cooperation</w:t>
            </w:r>
          </w:p>
        </w:tc>
      </w:tr>
    </w:tbl>
    <w:p w14:paraId="5661DCB7" w14:textId="77777777" w:rsidR="00B51D1B" w:rsidRPr="006E1507" w:rsidRDefault="00B51D1B" w:rsidP="006267B5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47E98" w14:textId="77777777" w:rsidR="00495FC1" w:rsidRDefault="00495FC1" w:rsidP="0068194B">
      <w:r>
        <w:separator/>
      </w:r>
    </w:p>
    <w:p w14:paraId="5E39512D" w14:textId="77777777" w:rsidR="00495FC1" w:rsidRDefault="00495FC1"/>
    <w:p w14:paraId="57EC21E2" w14:textId="77777777" w:rsidR="00495FC1" w:rsidRDefault="00495FC1"/>
  </w:endnote>
  <w:endnote w:type="continuationSeparator" w:id="0">
    <w:p w14:paraId="68217BAF" w14:textId="77777777" w:rsidR="00495FC1" w:rsidRDefault="00495FC1" w:rsidP="0068194B">
      <w:r>
        <w:continuationSeparator/>
      </w:r>
    </w:p>
    <w:p w14:paraId="6792D332" w14:textId="77777777" w:rsidR="00495FC1" w:rsidRDefault="00495FC1"/>
    <w:p w14:paraId="06BD1137" w14:textId="77777777" w:rsidR="00495FC1" w:rsidRDefault="00495F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EF48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7B42F" w14:textId="77777777" w:rsidR="00495FC1" w:rsidRDefault="00495FC1" w:rsidP="0068194B">
      <w:r>
        <w:separator/>
      </w:r>
    </w:p>
    <w:p w14:paraId="44382DA4" w14:textId="77777777" w:rsidR="00495FC1" w:rsidRDefault="00495FC1"/>
    <w:p w14:paraId="3A3BB9C1" w14:textId="77777777" w:rsidR="00495FC1" w:rsidRDefault="00495FC1"/>
  </w:footnote>
  <w:footnote w:type="continuationSeparator" w:id="0">
    <w:p w14:paraId="04996E5E" w14:textId="77777777" w:rsidR="00495FC1" w:rsidRDefault="00495FC1" w:rsidP="0068194B">
      <w:r>
        <w:continuationSeparator/>
      </w:r>
    </w:p>
    <w:p w14:paraId="0D2BC16D" w14:textId="77777777" w:rsidR="00495FC1" w:rsidRDefault="00495FC1"/>
    <w:p w14:paraId="62A82BB1" w14:textId="77777777" w:rsidR="00495FC1" w:rsidRDefault="00495F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D355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4B63C9" wp14:editId="303FF49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8F133D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D8"/>
    <w:rsid w:val="000001EF"/>
    <w:rsid w:val="00007322"/>
    <w:rsid w:val="00007728"/>
    <w:rsid w:val="00024584"/>
    <w:rsid w:val="00024730"/>
    <w:rsid w:val="00055E95"/>
    <w:rsid w:val="0007021F"/>
    <w:rsid w:val="000B2BA5"/>
    <w:rsid w:val="000F1AD8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95FC1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63F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67B5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5C8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0494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55BB8"/>
  <w15:chartTrackingRefBased/>
  <w15:docId w15:val="{84576C93-0E16-4AEA-A7C6-F5E4D336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F5C3E0D05F4A6D801A104024AAB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BFAC6-8215-4D3E-9923-708139071A69}"/>
      </w:docPartPr>
      <w:docPartBody>
        <w:p w:rsidR="000174DC" w:rsidRDefault="0082513A">
          <w:pPr>
            <w:pStyle w:val="DBF5C3E0D05F4A6D801A104024AAB1AA"/>
          </w:pPr>
          <w:r w:rsidRPr="00CF1A49">
            <w:t>·</w:t>
          </w:r>
        </w:p>
      </w:docPartBody>
    </w:docPart>
    <w:docPart>
      <w:docPartPr>
        <w:name w:val="E30A02629D1C44D58A4C3B016D0E3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ECBA-E52E-48FA-BD52-DB335F64ABCB}"/>
      </w:docPartPr>
      <w:docPartBody>
        <w:p w:rsidR="000174DC" w:rsidRDefault="0082513A">
          <w:pPr>
            <w:pStyle w:val="E30A02629D1C44D58A4C3B016D0E3491"/>
          </w:pPr>
          <w:r w:rsidRPr="00CF1A49">
            <w:t>Experience</w:t>
          </w:r>
        </w:p>
      </w:docPartBody>
    </w:docPart>
    <w:docPart>
      <w:docPartPr>
        <w:name w:val="6445D378F7B34856AC5BD3013C2E7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037E5-236F-4DED-9FBD-77B58477B6B4}"/>
      </w:docPartPr>
      <w:docPartBody>
        <w:p w:rsidR="000174DC" w:rsidRDefault="0082513A">
          <w:pPr>
            <w:pStyle w:val="6445D378F7B34856AC5BD3013C2E7127"/>
          </w:pPr>
          <w:r w:rsidRPr="00CF1A49">
            <w:t>Education</w:t>
          </w:r>
        </w:p>
      </w:docPartBody>
    </w:docPart>
    <w:docPart>
      <w:docPartPr>
        <w:name w:val="902458FE44CB443E9E2729B2CC4EE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2229A-A1CA-433F-8B9E-0AD34E30E35A}"/>
      </w:docPartPr>
      <w:docPartBody>
        <w:p w:rsidR="000174DC" w:rsidRDefault="0082513A">
          <w:pPr>
            <w:pStyle w:val="902458FE44CB443E9E2729B2CC4EE64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3A"/>
    <w:rsid w:val="000174DC"/>
    <w:rsid w:val="00491C11"/>
    <w:rsid w:val="0082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52A7544C446CF9572D0DB3A42D15E">
    <w:name w:val="28E52A7544C446CF9572D0DB3A42D15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7B80F14C619439CBF6DF5A72414D978">
    <w:name w:val="97B80F14C619439CBF6DF5A72414D978"/>
  </w:style>
  <w:style w:type="paragraph" w:customStyle="1" w:styleId="D23F46DC4D404D73A3560EC9100D70A7">
    <w:name w:val="D23F46DC4D404D73A3560EC9100D70A7"/>
  </w:style>
  <w:style w:type="paragraph" w:customStyle="1" w:styleId="DBF5C3E0D05F4A6D801A104024AAB1AA">
    <w:name w:val="DBF5C3E0D05F4A6D801A104024AAB1AA"/>
  </w:style>
  <w:style w:type="paragraph" w:customStyle="1" w:styleId="9783DFAE112F40BB926B971EC019025F">
    <w:name w:val="9783DFAE112F40BB926B971EC019025F"/>
  </w:style>
  <w:style w:type="paragraph" w:customStyle="1" w:styleId="681A12793DF14295B94984E04DD4F15C">
    <w:name w:val="681A12793DF14295B94984E04DD4F15C"/>
  </w:style>
  <w:style w:type="paragraph" w:customStyle="1" w:styleId="4E180F7FBBC840E8892CCED365CED64A">
    <w:name w:val="4E180F7FBBC840E8892CCED365CED64A"/>
  </w:style>
  <w:style w:type="paragraph" w:customStyle="1" w:styleId="E60174D748014C4CA0B945234F67363F">
    <w:name w:val="E60174D748014C4CA0B945234F67363F"/>
  </w:style>
  <w:style w:type="paragraph" w:customStyle="1" w:styleId="B206485C1B7645598A9CD15E3D70A2EA">
    <w:name w:val="B206485C1B7645598A9CD15E3D70A2EA"/>
  </w:style>
  <w:style w:type="paragraph" w:customStyle="1" w:styleId="7FE0820AE176472B8D209E5AD5EE5FBF">
    <w:name w:val="7FE0820AE176472B8D209E5AD5EE5FBF"/>
  </w:style>
  <w:style w:type="paragraph" w:customStyle="1" w:styleId="DA13CAE1CC2944AEA762CADC15A91214">
    <w:name w:val="DA13CAE1CC2944AEA762CADC15A91214"/>
  </w:style>
  <w:style w:type="paragraph" w:customStyle="1" w:styleId="E30A02629D1C44D58A4C3B016D0E3491">
    <w:name w:val="E30A02629D1C44D58A4C3B016D0E3491"/>
  </w:style>
  <w:style w:type="paragraph" w:customStyle="1" w:styleId="F9C4FF30E7644D029ECCF9951A470500">
    <w:name w:val="F9C4FF30E7644D029ECCF9951A470500"/>
  </w:style>
  <w:style w:type="paragraph" w:customStyle="1" w:styleId="ADCE281E572E4A5796044156F2F8D76B">
    <w:name w:val="ADCE281E572E4A5796044156F2F8D76B"/>
  </w:style>
  <w:style w:type="paragraph" w:customStyle="1" w:styleId="156D15460CF049DE986D3F680EC46F80">
    <w:name w:val="156D15460CF049DE986D3F680EC46F8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24F8E02996A4977B2D4797C14BD41C4">
    <w:name w:val="624F8E02996A4977B2D4797C14BD41C4"/>
  </w:style>
  <w:style w:type="paragraph" w:customStyle="1" w:styleId="2686680A5E1545FF84C6A9C6C8A37768">
    <w:name w:val="2686680A5E1545FF84C6A9C6C8A37768"/>
  </w:style>
  <w:style w:type="paragraph" w:customStyle="1" w:styleId="EEAB631FF1664CB0B0323870A1E40D51">
    <w:name w:val="EEAB631FF1664CB0B0323870A1E40D51"/>
  </w:style>
  <w:style w:type="paragraph" w:customStyle="1" w:styleId="0812FADCFEDB48C6B1723752F58F6328">
    <w:name w:val="0812FADCFEDB48C6B1723752F58F6328"/>
  </w:style>
  <w:style w:type="paragraph" w:customStyle="1" w:styleId="DF055C659FD542E2816C104F9B260283">
    <w:name w:val="DF055C659FD542E2816C104F9B260283"/>
  </w:style>
  <w:style w:type="paragraph" w:customStyle="1" w:styleId="6A40F342BFAD41AAAB05A57710DB5705">
    <w:name w:val="6A40F342BFAD41AAAB05A57710DB5705"/>
  </w:style>
  <w:style w:type="paragraph" w:customStyle="1" w:styleId="4381FE77C6C6465EB83B4D70022685AD">
    <w:name w:val="4381FE77C6C6465EB83B4D70022685AD"/>
  </w:style>
  <w:style w:type="paragraph" w:customStyle="1" w:styleId="6445D378F7B34856AC5BD3013C2E7127">
    <w:name w:val="6445D378F7B34856AC5BD3013C2E7127"/>
  </w:style>
  <w:style w:type="paragraph" w:customStyle="1" w:styleId="BD7E0982E3DD4572B085D283A9D67DD1">
    <w:name w:val="BD7E0982E3DD4572B085D283A9D67DD1"/>
  </w:style>
  <w:style w:type="paragraph" w:customStyle="1" w:styleId="6BB360714D5E441C80E98127C6C6671F">
    <w:name w:val="6BB360714D5E441C80E98127C6C6671F"/>
  </w:style>
  <w:style w:type="paragraph" w:customStyle="1" w:styleId="E85FC11369224E1AAA26C7B2FE5E8451">
    <w:name w:val="E85FC11369224E1AAA26C7B2FE5E8451"/>
  </w:style>
  <w:style w:type="paragraph" w:customStyle="1" w:styleId="860CEE4D045542D3BCF1842EB17A5423">
    <w:name w:val="860CEE4D045542D3BCF1842EB17A5423"/>
  </w:style>
  <w:style w:type="paragraph" w:customStyle="1" w:styleId="2D69519A3987437D870B13F551A74379">
    <w:name w:val="2D69519A3987437D870B13F551A74379"/>
  </w:style>
  <w:style w:type="paragraph" w:customStyle="1" w:styleId="A5115F318BCF40659DA8C636B19D9C28">
    <w:name w:val="A5115F318BCF40659DA8C636B19D9C28"/>
  </w:style>
  <w:style w:type="paragraph" w:customStyle="1" w:styleId="FE65CB18990C47BA84196FB391895665">
    <w:name w:val="FE65CB18990C47BA84196FB391895665"/>
  </w:style>
  <w:style w:type="paragraph" w:customStyle="1" w:styleId="B60183B8839E4029B7851AE34750E7AB">
    <w:name w:val="B60183B8839E4029B7851AE34750E7AB"/>
  </w:style>
  <w:style w:type="paragraph" w:customStyle="1" w:styleId="B7C8E22A46D04848BEEB1BA980EBFAC7">
    <w:name w:val="B7C8E22A46D04848BEEB1BA980EBFAC7"/>
  </w:style>
  <w:style w:type="paragraph" w:customStyle="1" w:styleId="6EF8867A607F40B8A601B12CDBD25288">
    <w:name w:val="6EF8867A607F40B8A601B12CDBD25288"/>
  </w:style>
  <w:style w:type="paragraph" w:customStyle="1" w:styleId="902458FE44CB443E9E2729B2CC4EE64E">
    <w:name w:val="902458FE44CB443E9E2729B2CC4EE64E"/>
  </w:style>
  <w:style w:type="paragraph" w:customStyle="1" w:styleId="0B1D80DF8F62430C85C38B8C9E9E25E8">
    <w:name w:val="0B1D80DF8F62430C85C38B8C9E9E25E8"/>
  </w:style>
  <w:style w:type="paragraph" w:customStyle="1" w:styleId="91372E9BBBE9478EAC9D2311A22A86F5">
    <w:name w:val="91372E9BBBE9478EAC9D2311A22A86F5"/>
  </w:style>
  <w:style w:type="paragraph" w:customStyle="1" w:styleId="67105417B1224B9CA0F035B2F36BF190">
    <w:name w:val="67105417B1224B9CA0F035B2F36BF190"/>
  </w:style>
  <w:style w:type="paragraph" w:customStyle="1" w:styleId="EE046824DE06434DB900A4E55554FE29">
    <w:name w:val="EE046824DE06434DB900A4E55554FE29"/>
  </w:style>
  <w:style w:type="paragraph" w:customStyle="1" w:styleId="57548D8B560749A78D0B2505E06BDDB3">
    <w:name w:val="57548D8B560749A78D0B2505E06BDDB3"/>
  </w:style>
  <w:style w:type="paragraph" w:customStyle="1" w:styleId="70D926E4C9B0455AB078E13B57F58853">
    <w:name w:val="70D926E4C9B0455AB078E13B57F58853"/>
  </w:style>
  <w:style w:type="paragraph" w:customStyle="1" w:styleId="92F7F458BAA7418E98F79E2E24C5944A">
    <w:name w:val="92F7F458BAA7418E98F79E2E24C594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Ruiz</dc:creator>
  <cp:keywords/>
  <dc:description/>
  <cp:lastModifiedBy>Allen Ruiz</cp:lastModifiedBy>
  <cp:revision>2</cp:revision>
  <dcterms:created xsi:type="dcterms:W3CDTF">2020-03-16T17:45:00Z</dcterms:created>
  <dcterms:modified xsi:type="dcterms:W3CDTF">2020-05-12T20:30:00Z</dcterms:modified>
  <cp:category/>
</cp:coreProperties>
</file>